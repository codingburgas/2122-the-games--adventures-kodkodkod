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5C3E7AFB" w14:textId="65DCA5B7" w:rsidR="00063CF9" w:rsidRDefault="00A24D22">
          <w:pPr>
            <w:rPr>
              <w:noProof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35B8EC07" wp14:editId="42A80DC5">
                    <wp:simplePos x="0" y="0"/>
                    <wp:positionH relativeFrom="margin">
                      <wp:posOffset>-228600</wp:posOffset>
                    </wp:positionH>
                    <wp:positionV relativeFrom="margin">
                      <wp:posOffset>-209550</wp:posOffset>
                    </wp:positionV>
                    <wp:extent cx="6839585" cy="6286500"/>
                    <wp:effectExtent l="0" t="0" r="27940" b="1905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62865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98826A" id="Правоъгълник 4" o:spid="_x0000_s1026" style="position:absolute;margin-left:-18pt;margin-top:-16.5pt;width:538.55pt;height:495pt;z-index:251648512;visibility:visible;mso-wrap-style:square;mso-width-percent:107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" fillcolor="#501a48 [2415]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367" behindDoc="0" locked="0" layoutInCell="1" allowOverlap="1" wp14:anchorId="473F6373" wp14:editId="28E40E56">
                    <wp:simplePos x="0" y="0"/>
                    <wp:positionH relativeFrom="column">
                      <wp:posOffset>-228600</wp:posOffset>
                    </wp:positionH>
                    <wp:positionV relativeFrom="paragraph">
                      <wp:posOffset>-177800</wp:posOffset>
                    </wp:positionV>
                    <wp:extent cx="6718473" cy="6235700"/>
                    <wp:effectExtent l="0" t="0" r="635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18473" cy="62357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3C44C9" id="Rectangle 7" o:spid="_x0000_s1026" style="position:absolute;margin-left:-18pt;margin-top:-14pt;width:529pt;height:491pt;z-index:25164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" fillcolor="#ecc7e7 [671]" stroked="f" strokeweight="2.25pt"/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64896" behindDoc="0" locked="0" layoutInCell="1" allowOverlap="1" wp14:anchorId="4322B5A6" wp14:editId="7F1F25BA">
                <wp:simplePos x="0" y="0"/>
                <wp:positionH relativeFrom="margin">
                  <wp:posOffset>55418</wp:posOffset>
                </wp:positionH>
                <wp:positionV relativeFrom="paragraph">
                  <wp:posOffset>-187036</wp:posOffset>
                </wp:positionV>
                <wp:extent cx="6461241" cy="620717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65322" cy="6211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400E27F" w14:textId="77777777" w:rsidR="00063CF9" w:rsidRDefault="00063CF9">
          <w:pPr>
            <w:rPr>
              <w:noProof/>
              <w:lang w:val="en-US"/>
            </w:rPr>
          </w:pPr>
        </w:p>
        <w:p w14:paraId="10FE10E2" w14:textId="77777777" w:rsidR="00BF337E" w:rsidRDefault="00BF337E">
          <w:pPr>
            <w:rPr>
              <w:noProof/>
              <w:lang w:val="en-US"/>
            </w:rPr>
          </w:pPr>
        </w:p>
        <w:p w14:paraId="7DDA7368" w14:textId="77777777" w:rsidR="00BF337E" w:rsidRDefault="00BF337E">
          <w:pPr>
            <w:rPr>
              <w:noProof/>
              <w:lang w:val="en-US"/>
            </w:rPr>
          </w:pPr>
        </w:p>
        <w:p w14:paraId="408A5DA8" w14:textId="77777777" w:rsidR="00BF337E" w:rsidRDefault="00BF337E">
          <w:pPr>
            <w:rPr>
              <w:noProof/>
              <w:lang w:val="en-US"/>
            </w:rPr>
          </w:pPr>
        </w:p>
        <w:p w14:paraId="1737E00F" w14:textId="77777777" w:rsidR="00BF337E" w:rsidRDefault="00BF337E">
          <w:pPr>
            <w:rPr>
              <w:noProof/>
              <w:lang w:val="en-US"/>
            </w:rPr>
          </w:pPr>
        </w:p>
        <w:p w14:paraId="559B53C0" w14:textId="77777777" w:rsidR="000F4EF2" w:rsidRDefault="000F4EF2">
          <w:pPr>
            <w:rPr>
              <w:kern w:val="28"/>
            </w:rPr>
          </w:pPr>
        </w:p>
        <w:p w14:paraId="42E8BE59" w14:textId="77777777" w:rsidR="0066066F" w:rsidRDefault="0066066F">
          <w:pPr>
            <w:spacing w:line="276" w:lineRule="auto"/>
            <w:rPr>
              <w:sz w:val="56"/>
            </w:rPr>
          </w:pPr>
        </w:p>
        <w:p w14:paraId="75DB2EC0" w14:textId="77777777" w:rsidR="00BF337E" w:rsidRDefault="00BF337E" w:rsidP="002D0843">
          <w:pPr>
            <w:spacing w:line="276" w:lineRule="auto"/>
            <w:rPr>
              <w:noProof/>
              <w:lang w:val="en-US"/>
            </w:rPr>
          </w:pPr>
        </w:p>
        <w:p w14:paraId="749D7475" w14:textId="5AED8A39" w:rsidR="0066066F" w:rsidRPr="002D0843" w:rsidRDefault="00F6335E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2391C2DF" wp14:editId="15414BF7">
                    <wp:simplePos x="0" y="0"/>
                    <wp:positionH relativeFrom="margin">
                      <wp:posOffset>-83820</wp:posOffset>
                    </wp:positionH>
                    <wp:positionV relativeFrom="margin">
                      <wp:posOffset>5920740</wp:posOffset>
                    </wp:positionV>
                    <wp:extent cx="6164580" cy="177546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775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75DC5E" w14:textId="0819D391" w:rsidR="000F4EF2" w:rsidRPr="008B30A9" w:rsidRDefault="00EC05D5">
                                <w:pPr>
                                  <w:pStyle w:val="Title"/>
                                  <w:rPr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30A9" w:rsidRPr="008B30A9">
                                      <w:rPr>
                                        <w:sz w:val="96"/>
                                        <w:szCs w:val="96"/>
                                        <w:lang w:val="en-US"/>
                                      </w:rPr>
                                      <w:t>KODKODKOD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91C2D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6.6pt;margin-top:466.2pt;width:485.4pt;height:139.8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" filled="f" stroked="f">
                    <v:textbox>
                      <w:txbxContent>
                        <w:p w14:paraId="3475DC5E" w14:textId="0819D391" w:rsidR="000F4EF2" w:rsidRPr="008B30A9" w:rsidRDefault="00EC05D5">
                          <w:pPr>
                            <w:pStyle w:val="Title"/>
                            <w:rPr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30A9" w:rsidRPr="008B30A9">
                                <w:rPr>
                                  <w:sz w:val="96"/>
                                  <w:szCs w:val="96"/>
                                  <w:lang w:val="en-US"/>
                                </w:rPr>
                                <w:t>KODKODKOD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4F13594" wp14:editId="725845E2">
                    <wp:simplePos x="0" y="0"/>
                    <wp:positionH relativeFrom="margin">
                      <wp:posOffset>-45720</wp:posOffset>
                    </wp:positionH>
                    <wp:positionV relativeFrom="margin">
                      <wp:posOffset>7494905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3CAF7" w14:textId="2B94633E" w:rsidR="000F4EF2" w:rsidRPr="00F6335E" w:rsidRDefault="00EC05D5">
                                <w:pPr>
                                  <w:pStyle w:val="Subtitle"/>
                                  <w:rPr>
                                    <w:sz w:val="56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44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5A9B">
                                      <w:rPr>
                                        <w:sz w:val="56"/>
                                        <w:szCs w:val="44"/>
                                      </w:rPr>
                                      <w:t>Документация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F13594" id="Текстово поле 11" o:spid="_x0000_s1027" type="#_x0000_t202" style="position:absolute;margin-left:-3.6pt;margin-top:590.1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" filled="f" stroked="f">
                    <v:textbox>
                      <w:txbxContent>
                        <w:p w14:paraId="74D3CAF7" w14:textId="2B94633E" w:rsidR="000F4EF2" w:rsidRPr="00F6335E" w:rsidRDefault="00EC05D5">
                          <w:pPr>
                            <w:pStyle w:val="Subtitle"/>
                            <w:rPr>
                              <w:sz w:val="56"/>
                              <w:szCs w:val="44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44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45A9B">
                                <w:rPr>
                                  <w:sz w:val="56"/>
                                  <w:szCs w:val="44"/>
                                </w:rPr>
                                <w:t>Документация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DF6A2F1" wp14:editId="5B34DF7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508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4F43DFE8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6b2361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8AC9393" wp14:editId="4C68269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74F96540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32"/>
          <w:szCs w:val="32"/>
        </w:rPr>
        <w:id w:val="1642689925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216B6638" w14:textId="094452A9" w:rsidR="00F6335E" w:rsidRPr="00F6335E" w:rsidRDefault="00F6335E">
          <w:pPr>
            <w:pStyle w:val="TOCHeading"/>
            <w:rPr>
              <w:sz w:val="32"/>
              <w:szCs w:val="32"/>
            </w:rPr>
          </w:pPr>
          <w:r>
            <w:rPr>
              <w:sz w:val="32"/>
              <w:szCs w:val="32"/>
            </w:rPr>
            <w:t>Съдържание</w:t>
          </w:r>
        </w:p>
        <w:p w14:paraId="76C893F6" w14:textId="4C145683" w:rsidR="00090A2E" w:rsidRDefault="00F6335E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 w:rsidRPr="00F6335E">
            <w:rPr>
              <w:sz w:val="24"/>
              <w:szCs w:val="24"/>
            </w:rPr>
            <w:fldChar w:fldCharType="begin"/>
          </w:r>
          <w:r w:rsidRPr="00F6335E">
            <w:rPr>
              <w:sz w:val="24"/>
              <w:szCs w:val="24"/>
            </w:rPr>
            <w:instrText xml:space="preserve"> TOC \o "1-3" \h \z \u </w:instrText>
          </w:r>
          <w:r w:rsidRPr="00F6335E">
            <w:rPr>
              <w:sz w:val="24"/>
              <w:szCs w:val="24"/>
            </w:rPr>
            <w:fldChar w:fldCharType="separate"/>
          </w:r>
          <w:hyperlink w:anchor="_Toc107175075" w:history="1">
            <w:r w:rsidR="00090A2E" w:rsidRPr="00240734">
              <w:rPr>
                <w:rStyle w:val="Hyperlink"/>
                <w:noProof/>
              </w:rPr>
              <w:t>1.</w:t>
            </w:r>
            <w:r w:rsidR="00090A2E">
              <w:rPr>
                <w:noProof/>
              </w:rPr>
              <w:tab/>
            </w:r>
            <w:r w:rsidR="00090A2E" w:rsidRPr="00240734">
              <w:rPr>
                <w:rStyle w:val="Hyperlink"/>
                <w:noProof/>
              </w:rPr>
              <w:t>Тема</w:t>
            </w:r>
            <w:r w:rsidR="00090A2E">
              <w:rPr>
                <w:noProof/>
                <w:webHidden/>
              </w:rPr>
              <w:tab/>
            </w:r>
            <w:r w:rsidR="00090A2E">
              <w:rPr>
                <w:noProof/>
                <w:webHidden/>
              </w:rPr>
              <w:fldChar w:fldCharType="begin"/>
            </w:r>
            <w:r w:rsidR="00090A2E">
              <w:rPr>
                <w:noProof/>
                <w:webHidden/>
              </w:rPr>
              <w:instrText xml:space="preserve"> PAGEREF _Toc107175075 \h </w:instrText>
            </w:r>
            <w:r w:rsidR="00090A2E">
              <w:rPr>
                <w:noProof/>
                <w:webHidden/>
              </w:rPr>
            </w:r>
            <w:r w:rsidR="00090A2E">
              <w:rPr>
                <w:noProof/>
                <w:webHidden/>
              </w:rPr>
              <w:fldChar w:fldCharType="separate"/>
            </w:r>
            <w:r w:rsidR="00090A2E">
              <w:rPr>
                <w:noProof/>
                <w:webHidden/>
              </w:rPr>
              <w:t>2</w:t>
            </w:r>
            <w:r w:rsidR="00090A2E">
              <w:rPr>
                <w:noProof/>
                <w:webHidden/>
              </w:rPr>
              <w:fldChar w:fldCharType="end"/>
            </w:r>
          </w:hyperlink>
        </w:p>
        <w:p w14:paraId="07E12F25" w14:textId="028C28D8" w:rsidR="00090A2E" w:rsidRDefault="00090A2E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107175076" w:history="1">
            <w:r w:rsidRPr="0024073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40734">
              <w:rPr>
                <w:rStyle w:val="Hyperlink"/>
                <w:noProof/>
              </w:rPr>
              <w:t>Автори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574F" w14:textId="3E678DD7" w:rsidR="00090A2E" w:rsidRDefault="00090A2E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107175077" w:history="1">
            <w:r w:rsidRPr="0024073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40734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6CBC" w14:textId="06037B34" w:rsidR="00090A2E" w:rsidRDefault="00090A2E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7175078" w:history="1">
            <w:r w:rsidRPr="00240734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240734">
              <w:rPr>
                <w:rStyle w:val="Hyperlink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2583" w14:textId="7263471A" w:rsidR="00090A2E" w:rsidRDefault="00090A2E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7175079" w:history="1">
            <w:r w:rsidRPr="00240734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240734">
              <w:rPr>
                <w:rStyle w:val="Hyperlink"/>
                <w:noProof/>
              </w:rPr>
              <w:t>Етапи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FBCA" w14:textId="608DA69A" w:rsidR="00090A2E" w:rsidRDefault="00090A2E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</w:rPr>
          </w:pPr>
          <w:hyperlink w:anchor="_Toc107175080" w:history="1">
            <w:r w:rsidRPr="00240734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</w:rPr>
              <w:tab/>
            </w:r>
            <w:r w:rsidRPr="00240734">
              <w:rPr>
                <w:rStyle w:val="Hyperlink"/>
                <w:noProof/>
              </w:rPr>
              <w:t>Съставяне на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4F1E" w14:textId="7A033A5B" w:rsidR="00090A2E" w:rsidRDefault="00090A2E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</w:rPr>
          </w:pPr>
          <w:hyperlink w:anchor="_Toc107175081" w:history="1">
            <w:r w:rsidRPr="00240734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noProof/>
              </w:rPr>
              <w:tab/>
            </w:r>
            <w:r w:rsidRPr="00240734">
              <w:rPr>
                <w:rStyle w:val="Hyperlink"/>
                <w:noProof/>
              </w:rPr>
              <w:t>Съставяне на график за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30D4" w14:textId="15C49F8F" w:rsidR="00090A2E" w:rsidRDefault="00090A2E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</w:rPr>
          </w:pPr>
          <w:hyperlink w:anchor="_Toc107175082" w:history="1">
            <w:r w:rsidRPr="00240734">
              <w:rPr>
                <w:rStyle w:val="Hyperlink"/>
                <w:noProof/>
              </w:rPr>
              <w:t>3.2.3</w:t>
            </w:r>
            <w:r>
              <w:rPr>
                <w:rFonts w:cstheme="minorBidi"/>
                <w:noProof/>
              </w:rPr>
              <w:tab/>
            </w:r>
            <w:r w:rsidRPr="00240734">
              <w:rPr>
                <w:rStyle w:val="Hyperlink"/>
                <w:noProof/>
              </w:rPr>
              <w:t>Работа по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10351" w14:textId="1AB0B001" w:rsidR="00090A2E" w:rsidRDefault="00090A2E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</w:rPr>
          </w:pPr>
          <w:hyperlink w:anchor="_Toc107175083" w:history="1">
            <w:r w:rsidRPr="00240734">
              <w:rPr>
                <w:rStyle w:val="Hyperlink"/>
                <w:noProof/>
              </w:rPr>
              <w:t>3.2.4</w:t>
            </w:r>
            <w:r>
              <w:rPr>
                <w:rFonts w:cstheme="minorBidi"/>
                <w:noProof/>
              </w:rPr>
              <w:tab/>
            </w:r>
            <w:r w:rsidRPr="00240734">
              <w:rPr>
                <w:rStyle w:val="Hyperlink"/>
                <w:noProof/>
              </w:rPr>
              <w:t>Презентиране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0D26" w14:textId="0987C257" w:rsidR="00090A2E" w:rsidRDefault="00090A2E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7175084" w:history="1">
            <w:r w:rsidRPr="00240734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240734">
              <w:rPr>
                <w:rStyle w:val="Hyperlink"/>
                <w:noProof/>
              </w:rPr>
              <w:t>Трудности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32A9" w14:textId="1971A9E4" w:rsidR="00090A2E" w:rsidRDefault="00090A2E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7175085" w:history="1">
            <w:r w:rsidRPr="00240734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240734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3182" w14:textId="6B865EA6" w:rsidR="00F6335E" w:rsidRDefault="00F6335E">
          <w:r w:rsidRPr="00F6335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AD8782" w14:textId="77777777" w:rsidR="00630446" w:rsidRDefault="00630446">
      <w:pPr>
        <w:spacing w:line="276" w:lineRule="auto"/>
      </w:pPr>
      <w:r>
        <w:br w:type="page"/>
      </w:r>
    </w:p>
    <w:p w14:paraId="5C3460D0" w14:textId="26C6E6AB" w:rsidR="00630446" w:rsidRDefault="00345A9B" w:rsidP="00830259">
      <w:pPr>
        <w:pStyle w:val="Heading1"/>
        <w:numPr>
          <w:ilvl w:val="0"/>
          <w:numId w:val="2"/>
        </w:numPr>
      </w:pPr>
      <w:bookmarkStart w:id="0" w:name="_Toc107175075"/>
      <w:r>
        <w:lastRenderedPageBreak/>
        <w:t>Тема</w:t>
      </w:r>
      <w:bookmarkEnd w:id="0"/>
    </w:p>
    <w:p w14:paraId="6072FC8D" w14:textId="110919C2" w:rsidR="00830259" w:rsidRDefault="00345A9B" w:rsidP="00830259">
      <w:pPr>
        <w:ind w:left="720"/>
      </w:pPr>
      <w:r>
        <w:t>Темата на нашия проект е игра</w:t>
      </w:r>
      <w:r w:rsidR="00090A2E" w:rsidRPr="00090A2E">
        <w:t xml:space="preserve"> </w:t>
      </w:r>
      <w:r w:rsidR="00090A2E">
        <w:t>приключенска игра с изследователски характер</w:t>
      </w:r>
      <w:r>
        <w:t>.</w:t>
      </w:r>
    </w:p>
    <w:p w14:paraId="01EA4819" w14:textId="02A5EB6F" w:rsidR="00345A9B" w:rsidRDefault="00345A9B" w:rsidP="001F59BC">
      <w:pPr>
        <w:pStyle w:val="Heading1"/>
        <w:numPr>
          <w:ilvl w:val="0"/>
          <w:numId w:val="2"/>
        </w:numPr>
        <w:spacing w:before="0"/>
        <w:ind w:left="714" w:hanging="357"/>
      </w:pPr>
      <w:bookmarkStart w:id="1" w:name="_Toc107175076"/>
      <w:r>
        <w:t>Автори</w:t>
      </w:r>
      <w:bookmarkEnd w:id="1"/>
    </w:p>
    <w:p w14:paraId="2C31D358" w14:textId="1C120035" w:rsidR="00345A9B" w:rsidRPr="007B6525" w:rsidRDefault="00345A9B" w:rsidP="00345A9B">
      <w:pPr>
        <w:pStyle w:val="ListParagraph"/>
        <w:numPr>
          <w:ilvl w:val="0"/>
          <w:numId w:val="24"/>
        </w:numPr>
      </w:pPr>
      <w:r>
        <w:t>Александър Иванов Цачев –</w:t>
      </w:r>
      <w:r w:rsidR="007B6525" w:rsidRPr="007B6525">
        <w:t xml:space="preserve"> </w:t>
      </w:r>
      <w:r w:rsidR="007B6525">
        <w:rPr>
          <w:lang w:val="en-US"/>
        </w:rPr>
        <w:t>X</w:t>
      </w:r>
      <w:r w:rsidR="007B6525" w:rsidRPr="00B07705">
        <w:rPr>
          <w:vertAlign w:val="superscript"/>
        </w:rPr>
        <w:t>г</w:t>
      </w:r>
      <w:r w:rsidR="007B6525">
        <w:t xml:space="preserve"> </w:t>
      </w:r>
      <w:r>
        <w:t xml:space="preserve">– </w:t>
      </w:r>
      <w:r w:rsidR="007B6525">
        <w:rPr>
          <w:lang w:val="en-US"/>
        </w:rPr>
        <w:t>Scrum</w:t>
      </w:r>
      <w:r w:rsidR="007B6525" w:rsidRPr="007B6525">
        <w:t xml:space="preserve"> </w:t>
      </w:r>
      <w:r w:rsidR="007B6525">
        <w:rPr>
          <w:lang w:val="en-US"/>
        </w:rPr>
        <w:t>Trainer</w:t>
      </w:r>
    </w:p>
    <w:p w14:paraId="799EAD0C" w14:textId="3653D319" w:rsidR="007B6525" w:rsidRPr="007B6525" w:rsidRDefault="007B6525" w:rsidP="00345A9B">
      <w:pPr>
        <w:pStyle w:val="ListParagraph"/>
        <w:numPr>
          <w:ilvl w:val="0"/>
          <w:numId w:val="24"/>
        </w:numPr>
      </w:pPr>
      <w:r>
        <w:t xml:space="preserve">Георги Николаев Милев – </w:t>
      </w:r>
      <w:r>
        <w:rPr>
          <w:lang w:val="en-US"/>
        </w:rPr>
        <w:t>X</w:t>
      </w:r>
      <w:r w:rsidRPr="00B07705">
        <w:rPr>
          <w:vertAlign w:val="superscript"/>
        </w:rPr>
        <w:t>г</w:t>
      </w:r>
      <w:r w:rsidRPr="007B6525">
        <w:t xml:space="preserve"> – </w:t>
      </w:r>
      <w:r>
        <w:rPr>
          <w:lang w:val="en-US"/>
        </w:rPr>
        <w:t>Scrum</w:t>
      </w:r>
      <w:r w:rsidRPr="007B6525">
        <w:t xml:space="preserve"> </w:t>
      </w:r>
      <w:r>
        <w:rPr>
          <w:lang w:val="en-US"/>
        </w:rPr>
        <w:t>Trainer</w:t>
      </w:r>
    </w:p>
    <w:p w14:paraId="48D62672" w14:textId="73A12EC7" w:rsidR="007B6525" w:rsidRDefault="00B07705" w:rsidP="00345A9B">
      <w:pPr>
        <w:pStyle w:val="ListParagraph"/>
        <w:numPr>
          <w:ilvl w:val="0"/>
          <w:numId w:val="24"/>
        </w:numPr>
      </w:pPr>
      <w:r>
        <w:t xml:space="preserve">Денис Али Юсеин – </w:t>
      </w:r>
      <w:r>
        <w:rPr>
          <w:lang w:val="en-US"/>
        </w:rPr>
        <w:t>VIII</w:t>
      </w:r>
      <w:r w:rsidRPr="00B07705">
        <w:rPr>
          <w:vertAlign w:val="superscript"/>
        </w:rPr>
        <w:t>г</w:t>
      </w:r>
      <w:r>
        <w:t xml:space="preserve"> – </w:t>
      </w:r>
      <w:r w:rsidRPr="006911C1">
        <w:rPr>
          <w:lang w:val="en-US"/>
        </w:rPr>
        <w:t>Frontend Developer</w:t>
      </w:r>
    </w:p>
    <w:p w14:paraId="4C7D88A7" w14:textId="72E99FD9" w:rsidR="00B07705" w:rsidRPr="006911C1" w:rsidRDefault="00B07705" w:rsidP="00345A9B">
      <w:pPr>
        <w:pStyle w:val="ListParagraph"/>
        <w:numPr>
          <w:ilvl w:val="0"/>
          <w:numId w:val="24"/>
        </w:numPr>
      </w:pPr>
      <w:r>
        <w:t xml:space="preserve">Ивайло Петков Стоянов – </w:t>
      </w:r>
      <w:r>
        <w:rPr>
          <w:lang w:val="en-US"/>
        </w:rPr>
        <w:t>IX</w:t>
      </w:r>
      <w:r w:rsidRPr="00B07705">
        <w:rPr>
          <w:vertAlign w:val="superscript"/>
        </w:rPr>
        <w:t>б</w:t>
      </w:r>
      <w:r w:rsidR="006911C1" w:rsidRPr="006911C1">
        <w:rPr>
          <w:vertAlign w:val="superscript"/>
        </w:rPr>
        <w:t xml:space="preserve"> </w:t>
      </w:r>
      <w:r w:rsidR="006911C1" w:rsidRPr="006911C1">
        <w:rPr>
          <w:bCs/>
          <w:caps/>
        </w:rPr>
        <w:t xml:space="preserve">- </w:t>
      </w:r>
      <w:r w:rsidR="006911C1" w:rsidRPr="006911C1">
        <w:rPr>
          <w:lang w:val="en-US"/>
        </w:rPr>
        <w:t>Backend</w:t>
      </w:r>
      <w:r w:rsidR="006911C1" w:rsidRPr="006911C1">
        <w:t xml:space="preserve"> </w:t>
      </w:r>
      <w:r w:rsidR="006911C1" w:rsidRPr="006911C1">
        <w:rPr>
          <w:lang w:val="en-US"/>
        </w:rPr>
        <w:t>Developer </w:t>
      </w:r>
    </w:p>
    <w:p w14:paraId="7F10CEA7" w14:textId="3ED4C761" w:rsidR="00B07705" w:rsidRDefault="00B07705" w:rsidP="00345A9B">
      <w:pPr>
        <w:pStyle w:val="ListParagraph"/>
        <w:numPr>
          <w:ilvl w:val="0"/>
          <w:numId w:val="24"/>
        </w:numPr>
      </w:pPr>
      <w:r>
        <w:t xml:space="preserve">Денислав </w:t>
      </w:r>
      <w:proofErr w:type="spellStart"/>
      <w:r>
        <w:t>Галинов</w:t>
      </w:r>
      <w:proofErr w:type="spellEnd"/>
      <w:r>
        <w:t xml:space="preserve"> </w:t>
      </w:r>
      <w:proofErr w:type="spellStart"/>
      <w:r>
        <w:t>Братоевски</w:t>
      </w:r>
      <w:proofErr w:type="spellEnd"/>
      <w:r>
        <w:t xml:space="preserve"> – </w:t>
      </w:r>
      <w:r>
        <w:rPr>
          <w:lang w:val="en-US"/>
        </w:rPr>
        <w:t>IX</w:t>
      </w:r>
      <w:r w:rsidRPr="006911C1">
        <w:rPr>
          <w:vertAlign w:val="superscript"/>
          <w:lang w:val="en-US"/>
        </w:rPr>
        <w:t>б</w:t>
      </w:r>
      <w:r w:rsidR="006911C1" w:rsidRPr="006911C1">
        <w:rPr>
          <w:bCs/>
          <w:caps/>
          <w:lang w:val="en-US"/>
        </w:rPr>
        <w:t xml:space="preserve"> - </w:t>
      </w:r>
      <w:r w:rsidR="006911C1" w:rsidRPr="006911C1">
        <w:rPr>
          <w:lang w:val="en-US"/>
        </w:rPr>
        <w:t xml:space="preserve">QA </w:t>
      </w:r>
      <w:proofErr w:type="spellStart"/>
      <w:r w:rsidR="006911C1" w:rsidRPr="006911C1">
        <w:rPr>
          <w:lang w:val="en-US"/>
        </w:rPr>
        <w:t>Engineer</w:t>
      </w:r>
      <w:proofErr w:type="spellEnd"/>
    </w:p>
    <w:p w14:paraId="60A27DC0" w14:textId="098C71DF" w:rsidR="00B07705" w:rsidRDefault="00B07705" w:rsidP="00345A9B">
      <w:pPr>
        <w:pStyle w:val="ListParagraph"/>
        <w:numPr>
          <w:ilvl w:val="0"/>
          <w:numId w:val="24"/>
        </w:numPr>
      </w:pPr>
      <w:r>
        <w:t xml:space="preserve">Алекс Здравков Казаков – </w:t>
      </w:r>
      <w:r>
        <w:rPr>
          <w:lang w:val="en-US"/>
        </w:rPr>
        <w:t>VIII</w:t>
      </w:r>
      <w:r w:rsidRPr="00B07705">
        <w:rPr>
          <w:vertAlign w:val="superscript"/>
        </w:rPr>
        <w:t>в</w:t>
      </w:r>
      <w:r>
        <w:t xml:space="preserve"> – </w:t>
      </w:r>
      <w:r w:rsidRPr="006911C1">
        <w:rPr>
          <w:lang w:val="en-US"/>
        </w:rPr>
        <w:t>Frontend</w:t>
      </w:r>
      <w:r w:rsidRPr="006911C1">
        <w:t xml:space="preserve"> </w:t>
      </w:r>
      <w:r w:rsidRPr="006911C1">
        <w:rPr>
          <w:lang w:val="en-US"/>
        </w:rPr>
        <w:t>Developer</w:t>
      </w:r>
    </w:p>
    <w:p w14:paraId="142E0CA4" w14:textId="5541E21B" w:rsidR="00B07705" w:rsidRDefault="00B07705" w:rsidP="00345A9B">
      <w:pPr>
        <w:pStyle w:val="ListParagraph"/>
        <w:numPr>
          <w:ilvl w:val="0"/>
          <w:numId w:val="24"/>
        </w:numPr>
      </w:pPr>
      <w:r>
        <w:t xml:space="preserve">Хакан Хасан </w:t>
      </w:r>
      <w:proofErr w:type="spellStart"/>
      <w:r>
        <w:t>Чандър</w:t>
      </w:r>
      <w:proofErr w:type="spellEnd"/>
      <w:r>
        <w:t xml:space="preserve"> – </w:t>
      </w:r>
      <w:r>
        <w:rPr>
          <w:lang w:val="en-US"/>
        </w:rPr>
        <w:t>IX</w:t>
      </w:r>
      <w:r w:rsidRPr="00B07705">
        <w:rPr>
          <w:vertAlign w:val="superscript"/>
        </w:rPr>
        <w:t>в</w:t>
      </w:r>
      <w:r>
        <w:t xml:space="preserve"> – </w:t>
      </w:r>
      <w:r w:rsidR="006911C1" w:rsidRPr="006911C1">
        <w:rPr>
          <w:lang w:val="en-US"/>
        </w:rPr>
        <w:t>Backend Developer</w:t>
      </w:r>
    </w:p>
    <w:p w14:paraId="37416DA1" w14:textId="6BF928F0" w:rsidR="001F59BC" w:rsidRPr="00345A9B" w:rsidRDefault="00B07705" w:rsidP="00B07705">
      <w:pPr>
        <w:pStyle w:val="ListParagraph"/>
        <w:numPr>
          <w:ilvl w:val="0"/>
          <w:numId w:val="24"/>
        </w:numPr>
      </w:pPr>
      <w:r>
        <w:t xml:space="preserve">Иван Драгомиров Димов – </w:t>
      </w:r>
      <w:r>
        <w:rPr>
          <w:lang w:val="en-US"/>
        </w:rPr>
        <w:t>VIII</w:t>
      </w:r>
      <w:r w:rsidRPr="00B07705">
        <w:rPr>
          <w:vertAlign w:val="superscript"/>
        </w:rPr>
        <w:t>г</w:t>
      </w:r>
      <w:r w:rsidRPr="006911C1">
        <w:rPr>
          <w:lang w:val="en-US"/>
        </w:rPr>
        <w:t>-</w:t>
      </w:r>
      <w:r w:rsidR="006911C1">
        <w:rPr>
          <w:lang w:val="en-US"/>
        </w:rPr>
        <w:t xml:space="preserve"> </w:t>
      </w:r>
      <w:r w:rsidRPr="006911C1">
        <w:rPr>
          <w:lang w:val="en-US"/>
        </w:rPr>
        <w:t>Frontend Developer</w:t>
      </w:r>
    </w:p>
    <w:p w14:paraId="29D21179" w14:textId="5BEFF9E1" w:rsidR="00293FE2" w:rsidRDefault="00345A9B" w:rsidP="0072218A">
      <w:pPr>
        <w:pStyle w:val="Heading1"/>
        <w:numPr>
          <w:ilvl w:val="0"/>
          <w:numId w:val="2"/>
        </w:numPr>
        <w:spacing w:before="0"/>
        <w:ind w:left="714" w:hanging="357"/>
      </w:pPr>
      <w:bookmarkStart w:id="2" w:name="_Toc107175077"/>
      <w:r>
        <w:t>Резюме</w:t>
      </w:r>
      <w:bookmarkEnd w:id="2"/>
    </w:p>
    <w:p w14:paraId="7AF522A6" w14:textId="74098830" w:rsidR="002069C9" w:rsidRDefault="002069C9" w:rsidP="002069C9">
      <w:pPr>
        <w:pStyle w:val="Heading2"/>
        <w:numPr>
          <w:ilvl w:val="1"/>
          <w:numId w:val="2"/>
        </w:numPr>
      </w:pPr>
      <w:bookmarkStart w:id="3" w:name="_Toc107175078"/>
      <w:r>
        <w:t>Цели</w:t>
      </w:r>
      <w:bookmarkEnd w:id="3"/>
    </w:p>
    <w:p w14:paraId="3C0C8CCD" w14:textId="10D125E5" w:rsidR="00345A9B" w:rsidRPr="00090A2E" w:rsidRDefault="00345A9B" w:rsidP="00345A9B">
      <w:pPr>
        <w:ind w:left="714"/>
        <w:rPr>
          <w:sz w:val="24"/>
          <w:szCs w:val="24"/>
        </w:rPr>
      </w:pPr>
      <w:r w:rsidRPr="00090A2E">
        <w:rPr>
          <w:sz w:val="24"/>
          <w:szCs w:val="24"/>
        </w:rPr>
        <w:t>Проектът ни има за цел, чрез лесен за достъп интерфейс, да даде възможността на потребителите да се насладят на една забавна игра.</w:t>
      </w:r>
    </w:p>
    <w:p w14:paraId="6688B6F5" w14:textId="3947BA4A" w:rsidR="002069C9" w:rsidRDefault="00345A9B" w:rsidP="002069C9">
      <w:pPr>
        <w:pStyle w:val="Heading2"/>
        <w:numPr>
          <w:ilvl w:val="1"/>
          <w:numId w:val="2"/>
        </w:numPr>
      </w:pPr>
      <w:bookmarkStart w:id="4" w:name="_Toc107175079"/>
      <w:r>
        <w:t>Етапи на реализация</w:t>
      </w:r>
      <w:bookmarkEnd w:id="4"/>
    </w:p>
    <w:p w14:paraId="118AE8AB" w14:textId="77777777" w:rsidR="00345A9B" w:rsidRPr="00AA02B7" w:rsidRDefault="00345A9B" w:rsidP="00345A9B">
      <w:pPr>
        <w:pStyle w:val="Heading3"/>
        <w:numPr>
          <w:ilvl w:val="2"/>
          <w:numId w:val="2"/>
        </w:numPr>
      </w:pPr>
      <w:bookmarkStart w:id="5" w:name="_Toc87189873"/>
      <w:bookmarkStart w:id="6" w:name="_Toc107175080"/>
      <w:r w:rsidRPr="00AA02B7">
        <w:t>Съставяне на отбора</w:t>
      </w:r>
      <w:bookmarkEnd w:id="5"/>
      <w:bookmarkEnd w:id="6"/>
    </w:p>
    <w:p w14:paraId="190CB021" w14:textId="77777777" w:rsidR="00345A9B" w:rsidRPr="00090A2E" w:rsidRDefault="00345A9B" w:rsidP="006D3A62">
      <w:pPr>
        <w:ind w:left="720"/>
        <w:rPr>
          <w:sz w:val="24"/>
          <w:szCs w:val="24"/>
        </w:rPr>
      </w:pPr>
      <w:r w:rsidRPr="00090A2E">
        <w:rPr>
          <w:sz w:val="24"/>
          <w:szCs w:val="24"/>
        </w:rPr>
        <w:t>За най-голяма ефективност в процеса на работа, отборът ни е съставен от участници с различни способности. Всеки се грижи за различна част от разработването на проекта:</w:t>
      </w:r>
    </w:p>
    <w:p w14:paraId="16CDAAD2" w14:textId="77777777" w:rsidR="00345A9B" w:rsidRPr="00090A2E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sz w:val="24"/>
          <w:szCs w:val="24"/>
        </w:rPr>
      </w:pPr>
      <w:r w:rsidRPr="00090A2E">
        <w:rPr>
          <w:sz w:val="24"/>
          <w:szCs w:val="24"/>
          <w:u w:val="single"/>
        </w:rPr>
        <w:t>Scrum Master</w:t>
      </w:r>
      <w:r w:rsidRPr="00090A2E">
        <w:rPr>
          <w:sz w:val="24"/>
          <w:szCs w:val="24"/>
        </w:rPr>
        <w:t xml:space="preserve"> – грижи се за доброто настроение и дух в отбора, организира срещите, асистира при трудности по раздадените задачи и пише документация</w:t>
      </w:r>
    </w:p>
    <w:p w14:paraId="6B1F030B" w14:textId="77777777" w:rsidR="00345A9B" w:rsidRPr="00090A2E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sz w:val="24"/>
          <w:szCs w:val="24"/>
        </w:rPr>
      </w:pPr>
      <w:r w:rsidRPr="00090A2E">
        <w:rPr>
          <w:sz w:val="24"/>
          <w:szCs w:val="24"/>
          <w:u w:val="single"/>
        </w:rPr>
        <w:t>Back-end Developer</w:t>
      </w:r>
      <w:r w:rsidRPr="00090A2E">
        <w:rPr>
          <w:sz w:val="24"/>
          <w:szCs w:val="24"/>
        </w:rPr>
        <w:t xml:space="preserve"> – занимава се с логическата част на програмата, различните функции и обработката на данните</w:t>
      </w:r>
    </w:p>
    <w:p w14:paraId="1FC4A526" w14:textId="77777777" w:rsidR="00345A9B" w:rsidRPr="00090A2E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sz w:val="24"/>
          <w:szCs w:val="24"/>
        </w:rPr>
      </w:pPr>
      <w:r w:rsidRPr="00090A2E">
        <w:rPr>
          <w:sz w:val="24"/>
          <w:szCs w:val="24"/>
          <w:u w:val="single"/>
        </w:rPr>
        <w:t>Front-end Developer</w:t>
      </w:r>
      <w:r w:rsidRPr="00090A2E">
        <w:rPr>
          <w:sz w:val="24"/>
          <w:szCs w:val="24"/>
        </w:rPr>
        <w:t xml:space="preserve"> – работата му е свързана с интерфейса на програмата, начинът, по който се извежда менюто, резултата след изпълнение на някоя от функциите и т.н.</w:t>
      </w:r>
    </w:p>
    <w:p w14:paraId="560068DD" w14:textId="77777777" w:rsidR="00345A9B" w:rsidRPr="00090A2E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sz w:val="24"/>
          <w:szCs w:val="24"/>
        </w:rPr>
      </w:pPr>
      <w:r w:rsidRPr="00090A2E">
        <w:rPr>
          <w:sz w:val="24"/>
          <w:szCs w:val="24"/>
          <w:u w:val="single"/>
        </w:rPr>
        <w:t>QA Engineer</w:t>
      </w:r>
      <w:r w:rsidRPr="00090A2E">
        <w:rPr>
          <w:sz w:val="24"/>
          <w:szCs w:val="24"/>
        </w:rPr>
        <w:t xml:space="preserve"> – изработва QA документация, тества функциите в програмата, докладва при неизправности и бъгове</w:t>
      </w:r>
    </w:p>
    <w:p w14:paraId="68C3B9C1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7" w:name="_Toc87189874"/>
      <w:bookmarkStart w:id="8" w:name="_Toc107175081"/>
      <w:r w:rsidRPr="00AA02B7">
        <w:t>Съставяне на график за работа</w:t>
      </w:r>
      <w:bookmarkEnd w:id="7"/>
      <w:bookmarkEnd w:id="8"/>
    </w:p>
    <w:p w14:paraId="37BA084A" w14:textId="0C406B09" w:rsidR="00345A9B" w:rsidRDefault="00345A9B" w:rsidP="006D3A62">
      <w:pPr>
        <w:ind w:left="720"/>
        <w:rPr>
          <w:sz w:val="24"/>
          <w:szCs w:val="24"/>
        </w:rPr>
      </w:pPr>
      <w:r w:rsidRPr="00090A2E">
        <w:rPr>
          <w:sz w:val="24"/>
          <w:szCs w:val="24"/>
        </w:rPr>
        <w:t xml:space="preserve">За да улесним процеса на работа ние съставихме график със срокове за завършване на всяка задача, която сме си поставили. За отбелязване на завършените задачи използвахме планера в </w:t>
      </w:r>
      <w:proofErr w:type="spellStart"/>
      <w:r w:rsidRPr="00090A2E">
        <w:rPr>
          <w:sz w:val="24"/>
          <w:szCs w:val="24"/>
        </w:rPr>
        <w:t>GitHub</w:t>
      </w:r>
      <w:proofErr w:type="spellEnd"/>
      <w:r w:rsidRPr="00090A2E">
        <w:rPr>
          <w:sz w:val="24"/>
          <w:szCs w:val="24"/>
        </w:rPr>
        <w:t>.</w:t>
      </w:r>
    </w:p>
    <w:p w14:paraId="1E56E142" w14:textId="77777777" w:rsidR="00090A2E" w:rsidRPr="00090A2E" w:rsidRDefault="00090A2E" w:rsidP="006D3A62">
      <w:pPr>
        <w:ind w:left="720"/>
        <w:rPr>
          <w:sz w:val="24"/>
          <w:szCs w:val="24"/>
        </w:rPr>
      </w:pPr>
    </w:p>
    <w:p w14:paraId="76DCDD4A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9" w:name="_Toc87189875"/>
      <w:bookmarkStart w:id="10" w:name="_Toc107175082"/>
      <w:r w:rsidRPr="00AA02B7">
        <w:lastRenderedPageBreak/>
        <w:t>Работа по проекта</w:t>
      </w:r>
      <w:bookmarkEnd w:id="9"/>
      <w:bookmarkEnd w:id="10"/>
    </w:p>
    <w:p w14:paraId="41A407E3" w14:textId="7CC24B95" w:rsidR="006D3A62" w:rsidRPr="00090A2E" w:rsidRDefault="00345A9B" w:rsidP="00090A2E">
      <w:pPr>
        <w:ind w:left="720"/>
        <w:rPr>
          <w:sz w:val="24"/>
          <w:szCs w:val="24"/>
        </w:rPr>
      </w:pPr>
      <w:r w:rsidRPr="00090A2E">
        <w:rPr>
          <w:sz w:val="24"/>
          <w:szCs w:val="24"/>
        </w:rPr>
        <w:t>След по-горе споменатите стъпки дойде време за същинската работа по кода. Всеки се зае със своите задачи и имахме ежедневни срещи в Microsoft Teams, по време на които обсъждахме как върви процесът на работа, различни проблеми, с които сме се сблъскали, и ги разрешавахме своевременно.</w:t>
      </w:r>
    </w:p>
    <w:p w14:paraId="63D9BBE1" w14:textId="77777777" w:rsidR="006D3A62" w:rsidRPr="00AA02B7" w:rsidRDefault="006D3A62" w:rsidP="006D3A62">
      <w:pPr>
        <w:pStyle w:val="Heading3"/>
        <w:numPr>
          <w:ilvl w:val="2"/>
          <w:numId w:val="2"/>
        </w:numPr>
      </w:pPr>
      <w:bookmarkStart w:id="11" w:name="_Toc87189876"/>
      <w:bookmarkStart w:id="12" w:name="_Toc107175083"/>
      <w:r w:rsidRPr="00AA02B7">
        <w:t>Презентиране</w:t>
      </w:r>
      <w:bookmarkEnd w:id="11"/>
      <w:bookmarkEnd w:id="12"/>
    </w:p>
    <w:p w14:paraId="3309A1FF" w14:textId="77777777" w:rsidR="006D3A62" w:rsidRDefault="006D3A62" w:rsidP="006D3A62">
      <w:r>
        <w:t>Последния етап от разработката на проект е неговата защита.</w:t>
      </w:r>
    </w:p>
    <w:p w14:paraId="139885C3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3" w:name="_Toc87189877"/>
      <w:bookmarkStart w:id="14" w:name="_Toc107175084"/>
      <w:r w:rsidRPr="00AA02B7">
        <w:t>Трудности</w:t>
      </w:r>
      <w:bookmarkEnd w:id="13"/>
      <w:bookmarkEnd w:id="14"/>
    </w:p>
    <w:p w14:paraId="5D504050" w14:textId="77777777" w:rsidR="006D3A62" w:rsidRDefault="006D3A62" w:rsidP="006D3A62">
      <w:r>
        <w:t>По време на разработката на проекта не се срещнахме с особено много проблеми.</w:t>
      </w:r>
    </w:p>
    <w:p w14:paraId="6AC018EC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5" w:name="_Toc87189878"/>
      <w:bookmarkStart w:id="16" w:name="_Toc107175085"/>
      <w:r w:rsidRPr="00AA02B7">
        <w:t>Заключение</w:t>
      </w:r>
      <w:bookmarkEnd w:id="15"/>
      <w:bookmarkEnd w:id="16"/>
    </w:p>
    <w:p w14:paraId="71EE7E1E" w14:textId="1D202BC7" w:rsidR="00FC6E59" w:rsidRPr="0082362A" w:rsidRDefault="006D3A62" w:rsidP="00FC6E59">
      <w:r>
        <w:t xml:space="preserve">В рамките на срока, ние създадохме ефективна </w:t>
      </w:r>
      <w:r w:rsidR="00090A2E">
        <w:t xml:space="preserve">приключенска </w:t>
      </w:r>
      <w:r>
        <w:t>игра, която е достъпна за хора от всякакви възрасти.</w:t>
      </w:r>
    </w:p>
    <w:sectPr w:rsidR="00FC6E59" w:rsidRPr="0082362A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141A" w14:textId="77777777" w:rsidR="00EC05D5" w:rsidRDefault="00EC05D5">
      <w:pPr>
        <w:spacing w:after="0" w:line="240" w:lineRule="auto"/>
      </w:pPr>
      <w:r>
        <w:separator/>
      </w:r>
    </w:p>
  </w:endnote>
  <w:endnote w:type="continuationSeparator" w:id="0">
    <w:p w14:paraId="09095ACE" w14:textId="77777777" w:rsidR="00EC05D5" w:rsidRDefault="00EC0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6440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E661CE" wp14:editId="6B43026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234D1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2E661CE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7C6234D1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C0698A" wp14:editId="649D7C1E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C3C5D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0698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044C3C5D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AF7274" wp14:editId="4DC680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3CE3F5D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42E042" wp14:editId="47A2306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1E2F0AB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278C87" wp14:editId="6C46D7D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567F8CB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6b2361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31851" w14:textId="77777777" w:rsidR="00EC05D5" w:rsidRDefault="00EC05D5">
      <w:pPr>
        <w:spacing w:after="0" w:line="240" w:lineRule="auto"/>
      </w:pPr>
      <w:r>
        <w:separator/>
      </w:r>
    </w:p>
  </w:footnote>
  <w:footnote w:type="continuationSeparator" w:id="0">
    <w:p w14:paraId="74E4E489" w14:textId="77777777" w:rsidR="00EC05D5" w:rsidRDefault="00EC0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535C6"/>
    <w:multiLevelType w:val="hybridMultilevel"/>
    <w:tmpl w:val="334E9E0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D300A"/>
    <w:multiLevelType w:val="multilevel"/>
    <w:tmpl w:val="074AE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2" w15:restartNumberingAfterBreak="0">
    <w:nsid w:val="28B01EAF"/>
    <w:multiLevelType w:val="hybridMultilevel"/>
    <w:tmpl w:val="A46E88C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32D5255"/>
    <w:multiLevelType w:val="hybridMultilevel"/>
    <w:tmpl w:val="BFB0577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D6D139F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9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0" w15:restartNumberingAfterBreak="0">
    <w:nsid w:val="683E703E"/>
    <w:multiLevelType w:val="multilevel"/>
    <w:tmpl w:val="6D62D5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 w16cid:durableId="1711034328">
    <w:abstractNumId w:val="6"/>
  </w:num>
  <w:num w:numId="2" w16cid:durableId="1439443513">
    <w:abstractNumId w:val="19"/>
  </w:num>
  <w:num w:numId="3" w16cid:durableId="1473986979">
    <w:abstractNumId w:val="0"/>
  </w:num>
  <w:num w:numId="4" w16cid:durableId="1000087068">
    <w:abstractNumId w:val="15"/>
  </w:num>
  <w:num w:numId="5" w16cid:durableId="620499823">
    <w:abstractNumId w:val="17"/>
  </w:num>
  <w:num w:numId="6" w16cid:durableId="2030520379">
    <w:abstractNumId w:val="26"/>
  </w:num>
  <w:num w:numId="7" w16cid:durableId="623541316">
    <w:abstractNumId w:val="25"/>
  </w:num>
  <w:num w:numId="8" w16cid:durableId="1527787657">
    <w:abstractNumId w:val="1"/>
  </w:num>
  <w:num w:numId="9" w16cid:durableId="387191919">
    <w:abstractNumId w:val="11"/>
  </w:num>
  <w:num w:numId="10" w16cid:durableId="840003842">
    <w:abstractNumId w:val="9"/>
  </w:num>
  <w:num w:numId="11" w16cid:durableId="8410511">
    <w:abstractNumId w:val="21"/>
  </w:num>
  <w:num w:numId="12" w16cid:durableId="476335535">
    <w:abstractNumId w:val="2"/>
  </w:num>
  <w:num w:numId="13" w16cid:durableId="1771584083">
    <w:abstractNumId w:val="14"/>
  </w:num>
  <w:num w:numId="14" w16cid:durableId="725688206">
    <w:abstractNumId w:val="3"/>
  </w:num>
  <w:num w:numId="15" w16cid:durableId="1211301934">
    <w:abstractNumId w:val="5"/>
  </w:num>
  <w:num w:numId="16" w16cid:durableId="1062142394">
    <w:abstractNumId w:val="7"/>
  </w:num>
  <w:num w:numId="17" w16cid:durableId="190845648">
    <w:abstractNumId w:val="23"/>
  </w:num>
  <w:num w:numId="18" w16cid:durableId="730421416">
    <w:abstractNumId w:val="24"/>
  </w:num>
  <w:num w:numId="19" w16cid:durableId="729378366">
    <w:abstractNumId w:val="13"/>
  </w:num>
  <w:num w:numId="20" w16cid:durableId="1876575723">
    <w:abstractNumId w:val="10"/>
  </w:num>
  <w:num w:numId="21" w16cid:durableId="2016805053">
    <w:abstractNumId w:val="22"/>
  </w:num>
  <w:num w:numId="22" w16cid:durableId="732046755">
    <w:abstractNumId w:val="16"/>
  </w:num>
  <w:num w:numId="23" w16cid:durableId="1377702070">
    <w:abstractNumId w:val="12"/>
  </w:num>
  <w:num w:numId="24" w16cid:durableId="377361434">
    <w:abstractNumId w:val="4"/>
  </w:num>
  <w:num w:numId="25" w16cid:durableId="704521172">
    <w:abstractNumId w:val="8"/>
  </w:num>
  <w:num w:numId="26" w16cid:durableId="1013997584">
    <w:abstractNumId w:val="20"/>
  </w:num>
  <w:num w:numId="27" w16cid:durableId="2184405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TY0NLAwNrYwNDVT0lEKTi0uzszPAykwqgUASk3CfCwAAAA="/>
  </w:docVars>
  <w:rsids>
    <w:rsidRoot w:val="0066066F"/>
    <w:rsid w:val="00063CF9"/>
    <w:rsid w:val="00090A2E"/>
    <w:rsid w:val="000B1366"/>
    <w:rsid w:val="000F4EF2"/>
    <w:rsid w:val="001C0287"/>
    <w:rsid w:val="001C3EB5"/>
    <w:rsid w:val="001E08B9"/>
    <w:rsid w:val="001F59BC"/>
    <w:rsid w:val="002069C9"/>
    <w:rsid w:val="0023389A"/>
    <w:rsid w:val="002521DC"/>
    <w:rsid w:val="00293FE2"/>
    <w:rsid w:val="002D0843"/>
    <w:rsid w:val="002E2657"/>
    <w:rsid w:val="00345A9B"/>
    <w:rsid w:val="003F60B6"/>
    <w:rsid w:val="0041213A"/>
    <w:rsid w:val="00423BA8"/>
    <w:rsid w:val="00472CF1"/>
    <w:rsid w:val="004E3A54"/>
    <w:rsid w:val="00544AB1"/>
    <w:rsid w:val="00575AAE"/>
    <w:rsid w:val="005905C7"/>
    <w:rsid w:val="00602034"/>
    <w:rsid w:val="00630446"/>
    <w:rsid w:val="0066066F"/>
    <w:rsid w:val="006911C1"/>
    <w:rsid w:val="006A640E"/>
    <w:rsid w:val="006D3A62"/>
    <w:rsid w:val="0072218A"/>
    <w:rsid w:val="0079372C"/>
    <w:rsid w:val="007A029C"/>
    <w:rsid w:val="007A40DB"/>
    <w:rsid w:val="007B6525"/>
    <w:rsid w:val="007E6627"/>
    <w:rsid w:val="0082362A"/>
    <w:rsid w:val="00830259"/>
    <w:rsid w:val="0087171E"/>
    <w:rsid w:val="008B30A9"/>
    <w:rsid w:val="008D6890"/>
    <w:rsid w:val="00A22648"/>
    <w:rsid w:val="00A24D22"/>
    <w:rsid w:val="00A26D68"/>
    <w:rsid w:val="00A66C76"/>
    <w:rsid w:val="00AC6A0F"/>
    <w:rsid w:val="00B023C7"/>
    <w:rsid w:val="00B07705"/>
    <w:rsid w:val="00B52FFC"/>
    <w:rsid w:val="00B607D2"/>
    <w:rsid w:val="00B84755"/>
    <w:rsid w:val="00B97F38"/>
    <w:rsid w:val="00BC5311"/>
    <w:rsid w:val="00BF337E"/>
    <w:rsid w:val="00C90820"/>
    <w:rsid w:val="00CB4FAE"/>
    <w:rsid w:val="00CC1B4F"/>
    <w:rsid w:val="00CC1FB0"/>
    <w:rsid w:val="00D3535A"/>
    <w:rsid w:val="00E70A98"/>
    <w:rsid w:val="00E72F51"/>
    <w:rsid w:val="00EB776D"/>
    <w:rsid w:val="00EC05D5"/>
    <w:rsid w:val="00EC0A0A"/>
    <w:rsid w:val="00F6335E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CE497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2F0F2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F0F2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A9B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2F0F2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2F0F2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230B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0B1F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B236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0F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30B1F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2F0F2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2F0F2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A9B"/>
    <w:rPr>
      <w:rFonts w:eastAsiaTheme="majorEastAsia" w:cstheme="majorBidi"/>
      <w:b/>
      <w:bCs/>
      <w:caps/>
      <w:color w:val="2F0F2A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2F0F2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230B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30B1F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6B236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F0F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30B1F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2F0F2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6B2361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6B2361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2F0F2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F0F2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6B2361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2F0F2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6B2361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170714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83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6335E"/>
    <w:pPr>
      <w:spacing w:after="100" w:line="259" w:lineRule="auto"/>
      <w:ind w:left="440"/>
    </w:pPr>
    <w:rPr>
      <w:rFonts w:cs="Times New Roman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6D3A62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6D3A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Custom 9">
      <a:dk1>
        <a:sysClr val="windowText" lastClr="000000"/>
      </a:dk1>
      <a:lt1>
        <a:sysClr val="window" lastClr="FFFFFF"/>
      </a:lt1>
      <a:dk2>
        <a:srgbClr val="6B2361"/>
      </a:dk2>
      <a:lt2>
        <a:srgbClr val="E7E6E6"/>
      </a:lt2>
      <a:accent1>
        <a:srgbClr val="2F0F2A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4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Maze</vt:lpstr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KODKODKOD</dc:title>
  <dc:subject>Документация</dc:subject>
  <dc:creator>YIAgafonova19@codingburgas.bg</dc:creator>
  <cp:lastModifiedBy>Александър И. Цачев</cp:lastModifiedBy>
  <cp:revision>2</cp:revision>
  <dcterms:created xsi:type="dcterms:W3CDTF">2022-06-26T19:37:00Z</dcterms:created>
  <dcterms:modified xsi:type="dcterms:W3CDTF">2022-06-26T19:37:00Z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